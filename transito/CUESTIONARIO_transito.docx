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BB9E" w14:textId="77777777" w:rsidR="00501376" w:rsidRDefault="00501376" w:rsidP="00A008E5">
      <w:pPr>
        <w:rPr>
          <w:lang w:val="es-MX"/>
        </w:rPr>
      </w:pPr>
    </w:p>
    <w:p w14:paraId="7B78812E" w14:textId="604C488D" w:rsidR="001F4C00" w:rsidRPr="00DF67C6" w:rsidRDefault="00A008E5" w:rsidP="00501376">
      <w:pPr>
        <w:jc w:val="center"/>
        <w:rPr>
          <w:rFonts w:ascii="Arial" w:hAnsi="Arial" w:cs="Arial"/>
          <w:b/>
          <w:bCs/>
          <w:lang w:val="es-MX"/>
        </w:rPr>
      </w:pPr>
      <w:r w:rsidRPr="00DF67C6">
        <w:rPr>
          <w:rFonts w:ascii="Arial" w:hAnsi="Arial" w:cs="Arial"/>
          <w:b/>
          <w:bCs/>
          <w:color w:val="ED7D31" w:themeColor="accent2"/>
          <w:lang w:val="es-MX"/>
        </w:rPr>
        <w:t>CUESTIO</w:t>
      </w:r>
      <w:r w:rsidR="007B4EE3" w:rsidRPr="00DF67C6">
        <w:rPr>
          <w:rFonts w:ascii="Arial" w:hAnsi="Arial" w:cs="Arial"/>
          <w:b/>
          <w:bCs/>
          <w:color w:val="ED7D31" w:themeColor="accent2"/>
          <w:lang w:val="es-MX"/>
        </w:rPr>
        <w:t>NA</w:t>
      </w:r>
      <w:r w:rsidRPr="00DF67C6">
        <w:rPr>
          <w:rFonts w:ascii="Arial" w:hAnsi="Arial" w:cs="Arial"/>
          <w:b/>
          <w:bCs/>
          <w:color w:val="ED7D31" w:themeColor="accent2"/>
          <w:lang w:val="es-MX"/>
        </w:rPr>
        <w:t>RIO DE INSCRIPCION PARA EL PROGRAMA BICICLETAS DE LA ALEGRIA</w:t>
      </w:r>
    </w:p>
    <w:p w14:paraId="4B600F5A" w14:textId="3F39C7BD" w:rsidR="00A008E5" w:rsidRPr="00DF67C6" w:rsidRDefault="00A008E5" w:rsidP="00A008E5">
      <w:pPr>
        <w:rPr>
          <w:rFonts w:ascii="Arial" w:hAnsi="Arial" w:cs="Arial"/>
          <w:lang w:val="es-MX"/>
        </w:rPr>
      </w:pPr>
    </w:p>
    <w:p w14:paraId="26B0618C" w14:textId="579B0110" w:rsidR="00A008E5" w:rsidRPr="00DF67C6" w:rsidRDefault="00A008E5" w:rsidP="00A008E5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104"/>
        <w:gridCol w:w="874"/>
        <w:gridCol w:w="546"/>
        <w:gridCol w:w="763"/>
        <w:gridCol w:w="675"/>
        <w:gridCol w:w="1742"/>
        <w:gridCol w:w="243"/>
        <w:gridCol w:w="1037"/>
        <w:gridCol w:w="708"/>
      </w:tblGrid>
      <w:tr w:rsidR="00796EE3" w:rsidRPr="00DF67C6" w14:paraId="31C5CEBE" w14:textId="77777777" w:rsidTr="00796EE3">
        <w:tc>
          <w:tcPr>
            <w:tcW w:w="3114" w:type="dxa"/>
            <w:gridSpan w:val="3"/>
            <w:shd w:val="clear" w:color="auto" w:fill="auto"/>
          </w:tcPr>
          <w:p w14:paraId="773F3700" w14:textId="5E8F28CF" w:rsidR="00796EE3" w:rsidRPr="00796EE3" w:rsidRDefault="00796EE3" w:rsidP="00796EE3">
            <w:pPr>
              <w:rPr>
                <w:rFonts w:ascii="Arial" w:hAnsi="Arial" w:cs="Arial"/>
                <w:lang w:val="es-MX"/>
              </w:rPr>
            </w:pPr>
            <w:r w:rsidRPr="00796EE3">
              <w:rPr>
                <w:rFonts w:ascii="Arial" w:hAnsi="Arial" w:cs="Arial"/>
                <w:lang w:val="es-MX"/>
              </w:rPr>
              <w:t>NÚMERO DE SOLICITUD</w:t>
            </w:r>
          </w:p>
        </w:tc>
        <w:tc>
          <w:tcPr>
            <w:tcW w:w="5714" w:type="dxa"/>
            <w:gridSpan w:val="7"/>
            <w:shd w:val="clear" w:color="auto" w:fill="auto"/>
          </w:tcPr>
          <w:p w14:paraId="4F2DF967" w14:textId="77777777" w:rsidR="00796EE3" w:rsidRPr="00DF67C6" w:rsidRDefault="00796EE3" w:rsidP="0098155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  <w:tr w:rsidR="0098155A" w:rsidRPr="00DF67C6" w14:paraId="177244EA" w14:textId="77777777" w:rsidTr="0098155A">
        <w:tc>
          <w:tcPr>
            <w:tcW w:w="8828" w:type="dxa"/>
            <w:gridSpan w:val="10"/>
            <w:shd w:val="clear" w:color="auto" w:fill="FBE4D5" w:themeFill="accent2" w:themeFillTint="33"/>
          </w:tcPr>
          <w:p w14:paraId="3AF300CB" w14:textId="4182EEA7" w:rsidR="0098155A" w:rsidRPr="00DF67C6" w:rsidRDefault="0098155A" w:rsidP="0098155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F67C6">
              <w:rPr>
                <w:rFonts w:ascii="Arial" w:hAnsi="Arial" w:cs="Arial"/>
                <w:b/>
                <w:bCs/>
                <w:lang w:val="es-MX"/>
              </w:rPr>
              <w:t>DATOS PERSONALES</w:t>
            </w:r>
          </w:p>
        </w:tc>
      </w:tr>
      <w:tr w:rsidR="00A008E5" w:rsidRPr="00DF67C6" w14:paraId="0B83691B" w14:textId="77777777" w:rsidTr="001232FB">
        <w:tc>
          <w:tcPr>
            <w:tcW w:w="2136" w:type="dxa"/>
          </w:tcPr>
          <w:p w14:paraId="58F0F983" w14:textId="646D32BA" w:rsidR="0098155A" w:rsidRPr="00DF67C6" w:rsidRDefault="0098155A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APELLIDOS</w:t>
            </w:r>
          </w:p>
        </w:tc>
        <w:tc>
          <w:tcPr>
            <w:tcW w:w="6692" w:type="dxa"/>
            <w:gridSpan w:val="9"/>
          </w:tcPr>
          <w:p w14:paraId="342BB31F" w14:textId="77777777" w:rsidR="00A008E5" w:rsidRPr="00DF67C6" w:rsidRDefault="00A008E5" w:rsidP="00A008E5">
            <w:pPr>
              <w:rPr>
                <w:rFonts w:ascii="Arial" w:hAnsi="Arial" w:cs="Arial"/>
                <w:lang w:val="es-MX"/>
              </w:rPr>
            </w:pPr>
          </w:p>
        </w:tc>
      </w:tr>
      <w:tr w:rsidR="0098155A" w:rsidRPr="00DF67C6" w14:paraId="557ACF27" w14:textId="77777777" w:rsidTr="001232FB">
        <w:tc>
          <w:tcPr>
            <w:tcW w:w="2136" w:type="dxa"/>
          </w:tcPr>
          <w:p w14:paraId="44482BF6" w14:textId="31ADA6D5" w:rsidR="0098155A" w:rsidRPr="00DF67C6" w:rsidRDefault="0098155A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NOMBRES</w:t>
            </w:r>
          </w:p>
        </w:tc>
        <w:tc>
          <w:tcPr>
            <w:tcW w:w="6692" w:type="dxa"/>
            <w:gridSpan w:val="9"/>
          </w:tcPr>
          <w:p w14:paraId="1FCB4DF7" w14:textId="77777777" w:rsidR="0098155A" w:rsidRPr="00DF67C6" w:rsidRDefault="0098155A" w:rsidP="00A008E5">
            <w:pPr>
              <w:rPr>
                <w:rFonts w:ascii="Arial" w:hAnsi="Arial" w:cs="Arial"/>
                <w:lang w:val="es-MX"/>
              </w:rPr>
            </w:pPr>
          </w:p>
        </w:tc>
      </w:tr>
      <w:tr w:rsidR="007B4EE3" w:rsidRPr="00DF67C6" w14:paraId="7720ABF7" w14:textId="77777777" w:rsidTr="001232FB">
        <w:tc>
          <w:tcPr>
            <w:tcW w:w="2136" w:type="dxa"/>
          </w:tcPr>
          <w:p w14:paraId="22CBB85F" w14:textId="2E65B60A" w:rsidR="007B4EE3" w:rsidRPr="00DF67C6" w:rsidRDefault="007B4EE3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NÚMERO DE IDENTIFICACIÓN</w:t>
            </w:r>
          </w:p>
        </w:tc>
        <w:tc>
          <w:tcPr>
            <w:tcW w:w="6692" w:type="dxa"/>
            <w:gridSpan w:val="9"/>
          </w:tcPr>
          <w:p w14:paraId="7C6CDB29" w14:textId="77777777" w:rsidR="007B4EE3" w:rsidRPr="00DF67C6" w:rsidRDefault="007B4EE3" w:rsidP="00A008E5">
            <w:pPr>
              <w:rPr>
                <w:rFonts w:ascii="Arial" w:hAnsi="Arial" w:cs="Arial"/>
                <w:lang w:val="es-MX"/>
              </w:rPr>
            </w:pPr>
          </w:p>
        </w:tc>
      </w:tr>
      <w:tr w:rsidR="00A008E5" w:rsidRPr="00DF67C6" w14:paraId="69AF0E48" w14:textId="77777777" w:rsidTr="001232FB">
        <w:tc>
          <w:tcPr>
            <w:tcW w:w="2136" w:type="dxa"/>
          </w:tcPr>
          <w:p w14:paraId="4B63F72A" w14:textId="2CB9A8CC" w:rsidR="00A008E5" w:rsidRPr="00DF67C6" w:rsidRDefault="0098155A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LUGAR Y FECHA DE NACIMIENTO</w:t>
            </w:r>
          </w:p>
        </w:tc>
        <w:tc>
          <w:tcPr>
            <w:tcW w:w="2287" w:type="dxa"/>
            <w:gridSpan w:val="4"/>
          </w:tcPr>
          <w:p w14:paraId="58C3DE70" w14:textId="77777777" w:rsidR="00A008E5" w:rsidRDefault="00A008E5" w:rsidP="00A008E5">
            <w:pPr>
              <w:rPr>
                <w:rFonts w:ascii="Arial" w:hAnsi="Arial" w:cs="Arial"/>
                <w:lang w:val="es-MX"/>
              </w:rPr>
            </w:pPr>
          </w:p>
          <w:p w14:paraId="550DF59A" w14:textId="6D39654C" w:rsidR="00D86A9C" w:rsidRPr="00DF67C6" w:rsidRDefault="00D86A9C" w:rsidP="00A008E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417" w:type="dxa"/>
            <w:gridSpan w:val="2"/>
          </w:tcPr>
          <w:p w14:paraId="1393EBA4" w14:textId="06F187F7" w:rsidR="00A008E5" w:rsidRPr="00DF67C6" w:rsidRDefault="0098155A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EDAD</w:t>
            </w:r>
          </w:p>
        </w:tc>
        <w:tc>
          <w:tcPr>
            <w:tcW w:w="1988" w:type="dxa"/>
            <w:gridSpan w:val="3"/>
          </w:tcPr>
          <w:p w14:paraId="2CC3AC20" w14:textId="77777777" w:rsidR="00A008E5" w:rsidRPr="00DF67C6" w:rsidRDefault="00A008E5" w:rsidP="00A008E5">
            <w:pPr>
              <w:rPr>
                <w:rFonts w:ascii="Arial" w:hAnsi="Arial" w:cs="Arial"/>
                <w:lang w:val="es-MX"/>
              </w:rPr>
            </w:pPr>
          </w:p>
        </w:tc>
      </w:tr>
      <w:tr w:rsidR="00417416" w:rsidRPr="00DF67C6" w14:paraId="4EF6D604" w14:textId="7768B45A" w:rsidTr="001232FB">
        <w:tc>
          <w:tcPr>
            <w:tcW w:w="2136" w:type="dxa"/>
            <w:vMerge w:val="restart"/>
          </w:tcPr>
          <w:p w14:paraId="7BC3C502" w14:textId="6CC75545" w:rsidR="00417416" w:rsidRPr="00DF67C6" w:rsidRDefault="00417416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G</w:t>
            </w:r>
            <w:r w:rsidR="00501376" w:rsidRPr="00DF67C6">
              <w:rPr>
                <w:rFonts w:ascii="Arial" w:hAnsi="Arial" w:cs="Arial"/>
                <w:lang w:val="es-MX"/>
              </w:rPr>
              <w:t>É</w:t>
            </w:r>
            <w:r w:rsidRPr="00DF67C6">
              <w:rPr>
                <w:rFonts w:ascii="Arial" w:hAnsi="Arial" w:cs="Arial"/>
                <w:lang w:val="es-MX"/>
              </w:rPr>
              <w:t>NERO</w:t>
            </w:r>
          </w:p>
        </w:tc>
        <w:tc>
          <w:tcPr>
            <w:tcW w:w="1524" w:type="dxa"/>
            <w:gridSpan w:val="3"/>
            <w:tcBorders>
              <w:right w:val="single" w:sz="4" w:space="0" w:color="auto"/>
            </w:tcBorders>
          </w:tcPr>
          <w:p w14:paraId="2069CA4D" w14:textId="4A799351" w:rsidR="00417416" w:rsidRPr="00DF67C6" w:rsidRDefault="00417416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FEMENINO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5FF0D407" w14:textId="77777777" w:rsidR="00417416" w:rsidRPr="00DF67C6" w:rsidRDefault="00417416" w:rsidP="00A05F6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417" w:type="dxa"/>
            <w:gridSpan w:val="2"/>
            <w:vMerge w:val="restart"/>
          </w:tcPr>
          <w:p w14:paraId="1582A718" w14:textId="6061E3C2" w:rsidR="00417416" w:rsidRPr="00DF67C6" w:rsidRDefault="00417416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SECTOR O SECTORES POBLACIONALES A LOS QUE PERTENECE</w:t>
            </w:r>
          </w:p>
        </w:tc>
        <w:tc>
          <w:tcPr>
            <w:tcW w:w="1280" w:type="dxa"/>
            <w:gridSpan w:val="2"/>
            <w:tcBorders>
              <w:right w:val="single" w:sz="4" w:space="0" w:color="auto"/>
            </w:tcBorders>
          </w:tcPr>
          <w:p w14:paraId="50510342" w14:textId="0FCD9D9F" w:rsidR="00417416" w:rsidRPr="00DF67C6" w:rsidRDefault="00417416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INDÍGENA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06DBE206" w14:textId="77777777" w:rsidR="00417416" w:rsidRPr="00DF67C6" w:rsidRDefault="00417416" w:rsidP="00417416">
            <w:pPr>
              <w:rPr>
                <w:rFonts w:ascii="Arial" w:hAnsi="Arial" w:cs="Arial"/>
                <w:lang w:val="es-MX"/>
              </w:rPr>
            </w:pPr>
          </w:p>
        </w:tc>
      </w:tr>
      <w:tr w:rsidR="00417416" w:rsidRPr="00DF67C6" w14:paraId="67E10EE2" w14:textId="3DA7AC45" w:rsidTr="001232FB">
        <w:tc>
          <w:tcPr>
            <w:tcW w:w="2136" w:type="dxa"/>
            <w:vMerge/>
          </w:tcPr>
          <w:p w14:paraId="6E7D2587" w14:textId="77777777" w:rsidR="00417416" w:rsidRPr="00DF67C6" w:rsidRDefault="00417416" w:rsidP="00A008E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524" w:type="dxa"/>
            <w:gridSpan w:val="3"/>
            <w:tcBorders>
              <w:right w:val="single" w:sz="4" w:space="0" w:color="auto"/>
            </w:tcBorders>
          </w:tcPr>
          <w:p w14:paraId="52159039" w14:textId="236CA62B" w:rsidR="00417416" w:rsidRPr="00DF67C6" w:rsidRDefault="00417416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 xml:space="preserve">MASCULINO 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2EE1F7BD" w14:textId="77777777" w:rsidR="00417416" w:rsidRPr="00DF67C6" w:rsidRDefault="00417416" w:rsidP="00A05F6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417" w:type="dxa"/>
            <w:gridSpan w:val="2"/>
            <w:vMerge/>
          </w:tcPr>
          <w:p w14:paraId="204AAF01" w14:textId="02CDDE9E" w:rsidR="00417416" w:rsidRPr="00DF67C6" w:rsidRDefault="00417416" w:rsidP="00A008E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80" w:type="dxa"/>
            <w:gridSpan w:val="2"/>
            <w:tcBorders>
              <w:right w:val="single" w:sz="4" w:space="0" w:color="auto"/>
            </w:tcBorders>
          </w:tcPr>
          <w:p w14:paraId="6C287A19" w14:textId="5E249747" w:rsidR="00417416" w:rsidRPr="00DF67C6" w:rsidRDefault="00417416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AFRO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488A6D6" w14:textId="77777777" w:rsidR="00417416" w:rsidRPr="00DF67C6" w:rsidRDefault="00417416" w:rsidP="00417416">
            <w:pPr>
              <w:rPr>
                <w:rFonts w:ascii="Arial" w:hAnsi="Arial" w:cs="Arial"/>
                <w:lang w:val="es-MX"/>
              </w:rPr>
            </w:pPr>
          </w:p>
        </w:tc>
      </w:tr>
      <w:tr w:rsidR="00417416" w:rsidRPr="00DF67C6" w14:paraId="5CC58E67" w14:textId="54333C83" w:rsidTr="001232FB">
        <w:tc>
          <w:tcPr>
            <w:tcW w:w="2136" w:type="dxa"/>
            <w:vMerge/>
          </w:tcPr>
          <w:p w14:paraId="5FB37EB9" w14:textId="77777777" w:rsidR="00417416" w:rsidRPr="00DF67C6" w:rsidRDefault="00417416" w:rsidP="00A008E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524" w:type="dxa"/>
            <w:gridSpan w:val="3"/>
            <w:tcBorders>
              <w:right w:val="single" w:sz="4" w:space="0" w:color="auto"/>
            </w:tcBorders>
          </w:tcPr>
          <w:p w14:paraId="041178AB" w14:textId="28E3D20A" w:rsidR="00417416" w:rsidRPr="00DF67C6" w:rsidRDefault="00417416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OTRO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4FD0D380" w14:textId="77777777" w:rsidR="00417416" w:rsidRPr="00DF67C6" w:rsidRDefault="00417416" w:rsidP="00A05F6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417" w:type="dxa"/>
            <w:gridSpan w:val="2"/>
            <w:vMerge/>
          </w:tcPr>
          <w:p w14:paraId="2D4EFC75" w14:textId="21BC4C88" w:rsidR="00417416" w:rsidRPr="00DF67C6" w:rsidRDefault="00417416" w:rsidP="00A008E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80" w:type="dxa"/>
            <w:gridSpan w:val="2"/>
            <w:tcBorders>
              <w:right w:val="single" w:sz="4" w:space="0" w:color="auto"/>
            </w:tcBorders>
          </w:tcPr>
          <w:p w14:paraId="4A37E128" w14:textId="4B2947DF" w:rsidR="00417416" w:rsidRPr="00DF67C6" w:rsidRDefault="00417416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VÍCTIMA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4CA55E22" w14:textId="77777777" w:rsidR="00417416" w:rsidRPr="00DF67C6" w:rsidRDefault="00417416" w:rsidP="00417416">
            <w:pPr>
              <w:rPr>
                <w:rFonts w:ascii="Arial" w:hAnsi="Arial" w:cs="Arial"/>
                <w:lang w:val="es-MX"/>
              </w:rPr>
            </w:pPr>
          </w:p>
        </w:tc>
      </w:tr>
      <w:tr w:rsidR="00A05F67" w:rsidRPr="00DF67C6" w14:paraId="5DC463D9" w14:textId="77777777" w:rsidTr="001232FB">
        <w:tc>
          <w:tcPr>
            <w:tcW w:w="2136" w:type="dxa"/>
          </w:tcPr>
          <w:p w14:paraId="3264B3A8" w14:textId="2A0B5D8A" w:rsidR="00A05F67" w:rsidRPr="00DF67C6" w:rsidRDefault="00A05F67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MUNICIPIO</w:t>
            </w:r>
          </w:p>
        </w:tc>
        <w:tc>
          <w:tcPr>
            <w:tcW w:w="2287" w:type="dxa"/>
            <w:gridSpan w:val="4"/>
          </w:tcPr>
          <w:p w14:paraId="5C4D0028" w14:textId="77777777" w:rsidR="00A05F67" w:rsidRPr="00DF67C6" w:rsidRDefault="00A05F67" w:rsidP="00A008E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417" w:type="dxa"/>
            <w:gridSpan w:val="2"/>
          </w:tcPr>
          <w:p w14:paraId="110BED5A" w14:textId="62F8AC44" w:rsidR="00A05F67" w:rsidRPr="00DF67C6" w:rsidRDefault="00A05F67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DIRECCI</w:t>
            </w:r>
            <w:r w:rsidR="00501376" w:rsidRPr="00DF67C6">
              <w:rPr>
                <w:rFonts w:ascii="Arial" w:hAnsi="Arial" w:cs="Arial"/>
                <w:lang w:val="es-MX"/>
              </w:rPr>
              <w:t>Ó</w:t>
            </w:r>
            <w:r w:rsidRPr="00DF67C6">
              <w:rPr>
                <w:rFonts w:ascii="Arial" w:hAnsi="Arial" w:cs="Arial"/>
                <w:lang w:val="es-MX"/>
              </w:rPr>
              <w:t>N/VEREDA O CORREGIMIENTO</w:t>
            </w:r>
          </w:p>
        </w:tc>
        <w:tc>
          <w:tcPr>
            <w:tcW w:w="1988" w:type="dxa"/>
            <w:gridSpan w:val="3"/>
          </w:tcPr>
          <w:p w14:paraId="119D61FA" w14:textId="77777777" w:rsidR="00A05F67" w:rsidRPr="00DF67C6" w:rsidRDefault="00A05F67" w:rsidP="00A008E5">
            <w:pPr>
              <w:rPr>
                <w:rFonts w:ascii="Arial" w:hAnsi="Arial" w:cs="Arial"/>
                <w:lang w:val="es-MX"/>
              </w:rPr>
            </w:pPr>
          </w:p>
        </w:tc>
      </w:tr>
      <w:tr w:rsidR="006858E8" w:rsidRPr="00DF67C6" w14:paraId="76CAA80C" w14:textId="77777777" w:rsidTr="006858E8">
        <w:tc>
          <w:tcPr>
            <w:tcW w:w="8828" w:type="dxa"/>
            <w:gridSpan w:val="10"/>
            <w:shd w:val="clear" w:color="auto" w:fill="FBE4D5" w:themeFill="accent2" w:themeFillTint="33"/>
          </w:tcPr>
          <w:p w14:paraId="0EA1F898" w14:textId="099587B7" w:rsidR="006858E8" w:rsidRPr="006858E8" w:rsidRDefault="006858E8" w:rsidP="008C1036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6858E8">
              <w:rPr>
                <w:rFonts w:ascii="Arial" w:hAnsi="Arial" w:cs="Arial"/>
                <w:b/>
                <w:bCs/>
                <w:lang w:val="es-MX"/>
              </w:rPr>
              <w:t>SOLICITUD</w:t>
            </w:r>
          </w:p>
        </w:tc>
      </w:tr>
      <w:tr w:rsidR="00A05F67" w:rsidRPr="00DF67C6" w14:paraId="781F26FD" w14:textId="77777777" w:rsidTr="001232FB">
        <w:tc>
          <w:tcPr>
            <w:tcW w:w="2136" w:type="dxa"/>
          </w:tcPr>
          <w:p w14:paraId="675360AA" w14:textId="667E1724" w:rsidR="00A05F67" w:rsidRPr="00DF67C6" w:rsidRDefault="00A05F67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INSTITUCION EDUCATIVA</w:t>
            </w:r>
          </w:p>
        </w:tc>
        <w:tc>
          <w:tcPr>
            <w:tcW w:w="2287" w:type="dxa"/>
            <w:gridSpan w:val="4"/>
          </w:tcPr>
          <w:p w14:paraId="04B05791" w14:textId="77777777" w:rsidR="00A05F67" w:rsidRPr="00DF67C6" w:rsidRDefault="00A05F67" w:rsidP="00A008E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417" w:type="dxa"/>
            <w:gridSpan w:val="2"/>
          </w:tcPr>
          <w:p w14:paraId="7C1C082D" w14:textId="4CE6AEBD" w:rsidR="00A05F67" w:rsidRPr="00DF67C6" w:rsidRDefault="00A05F67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CURSO</w:t>
            </w:r>
          </w:p>
        </w:tc>
        <w:tc>
          <w:tcPr>
            <w:tcW w:w="1988" w:type="dxa"/>
            <w:gridSpan w:val="3"/>
          </w:tcPr>
          <w:p w14:paraId="5A729085" w14:textId="77777777" w:rsidR="00A05F67" w:rsidRPr="00DF67C6" w:rsidRDefault="00A05F67" w:rsidP="00A008E5">
            <w:pPr>
              <w:rPr>
                <w:rFonts w:ascii="Arial" w:hAnsi="Arial" w:cs="Arial"/>
                <w:lang w:val="es-MX"/>
              </w:rPr>
            </w:pPr>
          </w:p>
        </w:tc>
      </w:tr>
      <w:tr w:rsidR="0070762F" w:rsidRPr="00DF67C6" w14:paraId="05A3703C" w14:textId="7F7F6452" w:rsidTr="001232FB">
        <w:trPr>
          <w:trHeight w:val="306"/>
        </w:trPr>
        <w:tc>
          <w:tcPr>
            <w:tcW w:w="5098" w:type="dxa"/>
            <w:gridSpan w:val="6"/>
            <w:tcBorders>
              <w:bottom w:val="nil"/>
              <w:right w:val="single" w:sz="4" w:space="0" w:color="auto"/>
            </w:tcBorders>
          </w:tcPr>
          <w:p w14:paraId="4BBF516C" w14:textId="41DDEFA1" w:rsidR="0070762F" w:rsidRPr="00DF67C6" w:rsidRDefault="0070762F" w:rsidP="00417416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¿CÓMO TE DESPLAZAS PARA LLEGAR A TU COLEGIO</w:t>
            </w:r>
            <w:r w:rsidR="00417416" w:rsidRPr="00DF67C6">
              <w:rPr>
                <w:rFonts w:ascii="Arial" w:hAnsi="Arial" w:cs="Arial"/>
                <w:lang w:val="es-MX"/>
              </w:rPr>
              <w:t>?</w:t>
            </w: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14:paraId="3096F4E0" w14:textId="2DBB0014" w:rsidR="0070762F" w:rsidRPr="00DF67C6" w:rsidRDefault="0070762F" w:rsidP="00A008E5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CAMINANDO</w:t>
            </w:r>
          </w:p>
        </w:tc>
        <w:tc>
          <w:tcPr>
            <w:tcW w:w="1745" w:type="dxa"/>
            <w:gridSpan w:val="2"/>
            <w:tcBorders>
              <w:left w:val="single" w:sz="4" w:space="0" w:color="auto"/>
            </w:tcBorders>
          </w:tcPr>
          <w:p w14:paraId="5538941A" w14:textId="77777777" w:rsidR="0070762F" w:rsidRPr="00DF67C6" w:rsidRDefault="0070762F" w:rsidP="0070762F">
            <w:pPr>
              <w:rPr>
                <w:rFonts w:ascii="Arial" w:hAnsi="Arial" w:cs="Arial"/>
                <w:lang w:val="es-MX"/>
              </w:rPr>
            </w:pPr>
          </w:p>
        </w:tc>
      </w:tr>
      <w:tr w:rsidR="0070762F" w:rsidRPr="00DF67C6" w14:paraId="6C22F6F2" w14:textId="45E3ECA7" w:rsidTr="001232FB">
        <w:tc>
          <w:tcPr>
            <w:tcW w:w="5098" w:type="dxa"/>
            <w:gridSpan w:val="6"/>
            <w:vMerge w:val="restart"/>
            <w:tcBorders>
              <w:top w:val="nil"/>
              <w:right w:val="single" w:sz="4" w:space="0" w:color="auto"/>
            </w:tcBorders>
          </w:tcPr>
          <w:p w14:paraId="52C50A24" w14:textId="2472F71A" w:rsidR="0070762F" w:rsidRPr="00DF67C6" w:rsidRDefault="0070762F" w:rsidP="007076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E1CE165" w14:textId="1C13227A" w:rsidR="0070762F" w:rsidRPr="00DF67C6" w:rsidRDefault="0070762F" w:rsidP="0070762F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EN MOTO</w:t>
            </w:r>
          </w:p>
        </w:tc>
        <w:tc>
          <w:tcPr>
            <w:tcW w:w="1745" w:type="dxa"/>
            <w:gridSpan w:val="2"/>
            <w:tcBorders>
              <w:right w:val="single" w:sz="4" w:space="0" w:color="auto"/>
            </w:tcBorders>
          </w:tcPr>
          <w:p w14:paraId="53FAA4F9" w14:textId="77777777" w:rsidR="0070762F" w:rsidRPr="00DF67C6" w:rsidRDefault="0070762F" w:rsidP="0070762F">
            <w:pPr>
              <w:rPr>
                <w:rFonts w:ascii="Arial" w:hAnsi="Arial" w:cs="Arial"/>
                <w:lang w:val="es-MX"/>
              </w:rPr>
            </w:pPr>
          </w:p>
        </w:tc>
      </w:tr>
      <w:tr w:rsidR="0070762F" w:rsidRPr="00DF67C6" w14:paraId="7D56C36F" w14:textId="7ECDD9C8" w:rsidTr="001232FB">
        <w:tc>
          <w:tcPr>
            <w:tcW w:w="5098" w:type="dxa"/>
            <w:gridSpan w:val="6"/>
            <w:vMerge/>
            <w:tcBorders>
              <w:right w:val="single" w:sz="4" w:space="0" w:color="auto"/>
            </w:tcBorders>
          </w:tcPr>
          <w:p w14:paraId="3FBE29CF" w14:textId="15E11995" w:rsidR="0070762F" w:rsidRPr="00DF67C6" w:rsidRDefault="0070762F" w:rsidP="007076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F94253" w14:textId="251E5041" w:rsidR="0070762F" w:rsidRPr="00DF67C6" w:rsidRDefault="0070762F" w:rsidP="0070762F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EN AUTOMOVIL</w:t>
            </w:r>
          </w:p>
        </w:tc>
        <w:tc>
          <w:tcPr>
            <w:tcW w:w="1745" w:type="dxa"/>
            <w:gridSpan w:val="2"/>
            <w:tcBorders>
              <w:right w:val="single" w:sz="4" w:space="0" w:color="auto"/>
            </w:tcBorders>
          </w:tcPr>
          <w:p w14:paraId="3A28C278" w14:textId="77777777" w:rsidR="0070762F" w:rsidRPr="00DF67C6" w:rsidRDefault="0070762F" w:rsidP="0070762F">
            <w:pPr>
              <w:rPr>
                <w:rFonts w:ascii="Arial" w:hAnsi="Arial" w:cs="Arial"/>
                <w:lang w:val="es-MX"/>
              </w:rPr>
            </w:pPr>
          </w:p>
        </w:tc>
      </w:tr>
      <w:tr w:rsidR="00501376" w:rsidRPr="00DF67C6" w14:paraId="0B16B359" w14:textId="7DC13743" w:rsidTr="001232FB">
        <w:tc>
          <w:tcPr>
            <w:tcW w:w="5098" w:type="dxa"/>
            <w:gridSpan w:val="6"/>
            <w:vMerge/>
            <w:tcBorders>
              <w:right w:val="single" w:sz="4" w:space="0" w:color="auto"/>
            </w:tcBorders>
          </w:tcPr>
          <w:p w14:paraId="07C0D0CB" w14:textId="779F2D16" w:rsidR="00501376" w:rsidRPr="00DF67C6" w:rsidRDefault="00501376" w:rsidP="007076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73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29CFCE" w14:textId="5715ED66" w:rsidR="00501376" w:rsidRPr="00DF67C6" w:rsidRDefault="00501376" w:rsidP="0070762F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OTRO ¿CÚAL?:</w:t>
            </w:r>
          </w:p>
          <w:p w14:paraId="7FBB62B5" w14:textId="61C4DB9C" w:rsidR="00501376" w:rsidRPr="00DF67C6" w:rsidRDefault="00501376" w:rsidP="0070762F">
            <w:pPr>
              <w:rPr>
                <w:rFonts w:ascii="Arial" w:hAnsi="Arial" w:cs="Arial"/>
                <w:lang w:val="es-MX"/>
              </w:rPr>
            </w:pPr>
          </w:p>
          <w:p w14:paraId="78720E28" w14:textId="78F590A8" w:rsidR="00501376" w:rsidRPr="00DF67C6" w:rsidRDefault="00501376" w:rsidP="0070762F">
            <w:pPr>
              <w:rPr>
                <w:rFonts w:ascii="Arial" w:hAnsi="Arial" w:cs="Arial"/>
                <w:lang w:val="es-MX"/>
              </w:rPr>
            </w:pPr>
          </w:p>
        </w:tc>
      </w:tr>
      <w:tr w:rsidR="00417416" w:rsidRPr="00DF67C6" w14:paraId="1B0EF01B" w14:textId="56B05DE8" w:rsidTr="001232FB">
        <w:tc>
          <w:tcPr>
            <w:tcW w:w="5098" w:type="dxa"/>
            <w:gridSpan w:val="6"/>
            <w:tcBorders>
              <w:bottom w:val="nil"/>
              <w:right w:val="single" w:sz="4" w:space="0" w:color="auto"/>
            </w:tcBorders>
          </w:tcPr>
          <w:p w14:paraId="0F11058F" w14:textId="4E29D185" w:rsidR="00417416" w:rsidRPr="00DF67C6" w:rsidRDefault="00417416" w:rsidP="0070762F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¿SABES MANEJAR BICICLETA?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51EC8A0" w14:textId="2C6CBB0E" w:rsidR="00417416" w:rsidRPr="00DF67C6" w:rsidRDefault="00417416" w:rsidP="00417416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 xml:space="preserve">SI </w:t>
            </w:r>
          </w:p>
        </w:tc>
        <w:tc>
          <w:tcPr>
            <w:tcW w:w="1745" w:type="dxa"/>
            <w:gridSpan w:val="2"/>
            <w:tcBorders>
              <w:left w:val="single" w:sz="4" w:space="0" w:color="auto"/>
            </w:tcBorders>
          </w:tcPr>
          <w:p w14:paraId="470F7CD9" w14:textId="3FF2300C" w:rsidR="00417416" w:rsidRPr="00DF67C6" w:rsidRDefault="001232FB" w:rsidP="0041741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</w:tr>
      <w:tr w:rsidR="00501376" w:rsidRPr="00DF67C6" w14:paraId="6265A1B6" w14:textId="3DAD50BE" w:rsidTr="001232FB">
        <w:tc>
          <w:tcPr>
            <w:tcW w:w="5098" w:type="dxa"/>
            <w:gridSpan w:val="6"/>
            <w:tcBorders>
              <w:right w:val="single" w:sz="4" w:space="0" w:color="auto"/>
            </w:tcBorders>
          </w:tcPr>
          <w:p w14:paraId="474AC0E5" w14:textId="4EB88CB7" w:rsidR="00501376" w:rsidRPr="00DF67C6" w:rsidRDefault="00501376" w:rsidP="0070762F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¿ESTARÍAS DISPUEST@ A REALIZAR UN CURSO SOBRE SEGURIDAD VIAL?</w:t>
            </w: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14:paraId="19D6D993" w14:textId="47BE78F5" w:rsidR="00501376" w:rsidRPr="00DF67C6" w:rsidRDefault="00501376" w:rsidP="0070762F">
            <w:pPr>
              <w:rPr>
                <w:rFonts w:ascii="Arial" w:hAnsi="Arial" w:cs="Arial"/>
                <w:lang w:val="es-MX"/>
              </w:rPr>
            </w:pPr>
            <w:r w:rsidRPr="00DF67C6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1745" w:type="dxa"/>
            <w:gridSpan w:val="2"/>
            <w:tcBorders>
              <w:left w:val="single" w:sz="4" w:space="0" w:color="auto"/>
            </w:tcBorders>
          </w:tcPr>
          <w:p w14:paraId="3CFF6B08" w14:textId="6D15C60B" w:rsidR="00501376" w:rsidRPr="00DF67C6" w:rsidRDefault="001232FB" w:rsidP="0070762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</w:tr>
      <w:tr w:rsidR="006858E8" w:rsidRPr="00DF67C6" w14:paraId="61227E27" w14:textId="77777777" w:rsidTr="006858E8">
        <w:tc>
          <w:tcPr>
            <w:tcW w:w="8828" w:type="dxa"/>
            <w:gridSpan w:val="10"/>
            <w:shd w:val="clear" w:color="auto" w:fill="FBE4D5" w:themeFill="accent2" w:themeFillTint="33"/>
          </w:tcPr>
          <w:p w14:paraId="67707AC3" w14:textId="7291F120" w:rsidR="006858E8" w:rsidRPr="006858E8" w:rsidRDefault="008C1036" w:rsidP="006858E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DATOS DE </w:t>
            </w:r>
            <w:r w:rsidR="006858E8" w:rsidRPr="006858E8">
              <w:rPr>
                <w:rFonts w:ascii="Arial" w:hAnsi="Arial" w:cs="Arial"/>
                <w:b/>
                <w:bCs/>
                <w:lang w:val="es-MX"/>
              </w:rPr>
              <w:t>CONTACTO</w:t>
            </w:r>
          </w:p>
        </w:tc>
      </w:tr>
      <w:tr w:rsidR="006858E8" w:rsidRPr="00DF67C6" w14:paraId="0D0A8B54" w14:textId="77777777" w:rsidTr="001232FB">
        <w:tc>
          <w:tcPr>
            <w:tcW w:w="2240" w:type="dxa"/>
            <w:gridSpan w:val="2"/>
            <w:tcBorders>
              <w:right w:val="single" w:sz="4" w:space="0" w:color="auto"/>
            </w:tcBorders>
          </w:tcPr>
          <w:p w14:paraId="57163B57" w14:textId="2439F62C" w:rsidR="006858E8" w:rsidRPr="00DF67C6" w:rsidRDefault="006858E8" w:rsidP="0070762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NÚMERO DE TELÉFONO</w:t>
            </w:r>
          </w:p>
        </w:tc>
        <w:tc>
          <w:tcPr>
            <w:tcW w:w="6588" w:type="dxa"/>
            <w:gridSpan w:val="8"/>
          </w:tcPr>
          <w:p w14:paraId="1D70D791" w14:textId="77777777" w:rsidR="006858E8" w:rsidRPr="00DF67C6" w:rsidRDefault="006858E8" w:rsidP="0070762F">
            <w:pPr>
              <w:rPr>
                <w:rFonts w:ascii="Arial" w:hAnsi="Arial" w:cs="Arial"/>
                <w:lang w:val="es-MX"/>
              </w:rPr>
            </w:pPr>
          </w:p>
        </w:tc>
      </w:tr>
      <w:tr w:rsidR="006858E8" w:rsidRPr="00DF67C6" w14:paraId="7B58A50F" w14:textId="77777777" w:rsidTr="001232FB">
        <w:tc>
          <w:tcPr>
            <w:tcW w:w="2240" w:type="dxa"/>
            <w:gridSpan w:val="2"/>
            <w:tcBorders>
              <w:right w:val="single" w:sz="4" w:space="0" w:color="auto"/>
            </w:tcBorders>
          </w:tcPr>
          <w:p w14:paraId="2441332B" w14:textId="12C134B3" w:rsidR="006858E8" w:rsidRDefault="006858E8" w:rsidP="0070762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CORREO ELECTRÓNICO</w:t>
            </w:r>
          </w:p>
        </w:tc>
        <w:tc>
          <w:tcPr>
            <w:tcW w:w="6588" w:type="dxa"/>
            <w:gridSpan w:val="8"/>
          </w:tcPr>
          <w:p w14:paraId="6F9D29C7" w14:textId="77777777" w:rsidR="006858E8" w:rsidRPr="00DF67C6" w:rsidRDefault="006858E8" w:rsidP="0070762F">
            <w:pPr>
              <w:rPr>
                <w:rFonts w:ascii="Arial" w:hAnsi="Arial" w:cs="Arial"/>
                <w:lang w:val="es-MX"/>
              </w:rPr>
            </w:pPr>
          </w:p>
        </w:tc>
      </w:tr>
      <w:tr w:rsidR="00A247E2" w:rsidRPr="00DF67C6" w14:paraId="74625E6A" w14:textId="77777777" w:rsidTr="001232FB">
        <w:tc>
          <w:tcPr>
            <w:tcW w:w="2240" w:type="dxa"/>
            <w:gridSpan w:val="2"/>
            <w:tcBorders>
              <w:right w:val="single" w:sz="4" w:space="0" w:color="auto"/>
            </w:tcBorders>
          </w:tcPr>
          <w:p w14:paraId="650AFF3E" w14:textId="7D8FA4D5" w:rsidR="00A247E2" w:rsidRDefault="00A247E2" w:rsidP="0070762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NOMBRES TUTOR / RESPONSABLE</w:t>
            </w:r>
          </w:p>
        </w:tc>
        <w:tc>
          <w:tcPr>
            <w:tcW w:w="6588" w:type="dxa"/>
            <w:gridSpan w:val="8"/>
          </w:tcPr>
          <w:p w14:paraId="71EEE209" w14:textId="77777777" w:rsidR="00A247E2" w:rsidRPr="00DF67C6" w:rsidRDefault="00A247E2" w:rsidP="0070762F">
            <w:pPr>
              <w:rPr>
                <w:rFonts w:ascii="Arial" w:hAnsi="Arial" w:cs="Arial"/>
                <w:lang w:val="es-MX"/>
              </w:rPr>
            </w:pPr>
          </w:p>
        </w:tc>
      </w:tr>
      <w:tr w:rsidR="00A247E2" w:rsidRPr="00DF67C6" w14:paraId="5ACC535D" w14:textId="77777777" w:rsidTr="001232FB">
        <w:tc>
          <w:tcPr>
            <w:tcW w:w="2240" w:type="dxa"/>
            <w:gridSpan w:val="2"/>
            <w:tcBorders>
              <w:right w:val="single" w:sz="4" w:space="0" w:color="auto"/>
            </w:tcBorders>
          </w:tcPr>
          <w:p w14:paraId="73103054" w14:textId="17E06FE9" w:rsidR="00A247E2" w:rsidRDefault="00A247E2" w:rsidP="0070762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NÚMERO DE TELÉFONO TUTOR / RESPONSABLE</w:t>
            </w:r>
          </w:p>
        </w:tc>
        <w:tc>
          <w:tcPr>
            <w:tcW w:w="6588" w:type="dxa"/>
            <w:gridSpan w:val="8"/>
          </w:tcPr>
          <w:p w14:paraId="4F1B0645" w14:textId="77777777" w:rsidR="00A247E2" w:rsidRPr="00DF67C6" w:rsidRDefault="00A247E2" w:rsidP="0070762F">
            <w:pPr>
              <w:rPr>
                <w:rFonts w:ascii="Arial" w:hAnsi="Arial" w:cs="Arial"/>
                <w:lang w:val="es-MX"/>
              </w:rPr>
            </w:pPr>
          </w:p>
        </w:tc>
      </w:tr>
    </w:tbl>
    <w:p w14:paraId="7084AE68" w14:textId="77777777" w:rsidR="00A008E5" w:rsidRPr="00DF67C6" w:rsidRDefault="00A008E5" w:rsidP="00A008E5">
      <w:pPr>
        <w:rPr>
          <w:rFonts w:ascii="Arial" w:hAnsi="Arial" w:cs="Arial"/>
          <w:lang w:val="es-MX"/>
        </w:rPr>
      </w:pPr>
    </w:p>
    <w:p w14:paraId="0D241B28" w14:textId="77777777" w:rsidR="00A008E5" w:rsidRPr="00DF67C6" w:rsidRDefault="00A008E5" w:rsidP="00A008E5">
      <w:pPr>
        <w:rPr>
          <w:rFonts w:ascii="Arial" w:hAnsi="Arial" w:cs="Arial"/>
          <w:lang w:val="es-MX"/>
        </w:rPr>
      </w:pPr>
    </w:p>
    <w:sectPr w:rsidR="00A008E5" w:rsidRPr="00DF67C6" w:rsidSect="009C3E1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128" w:right="1701" w:bottom="1417" w:left="1701" w:header="708" w:footer="6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BFE40" w14:textId="77777777" w:rsidR="007219F9" w:rsidRDefault="007219F9" w:rsidP="002203CE">
      <w:r>
        <w:separator/>
      </w:r>
    </w:p>
  </w:endnote>
  <w:endnote w:type="continuationSeparator" w:id="0">
    <w:p w14:paraId="3B2FE04E" w14:textId="77777777" w:rsidR="007219F9" w:rsidRDefault="007219F9" w:rsidP="0022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7807" w14:textId="77777777" w:rsidR="002203CE" w:rsidRDefault="002203CE">
    <w:pPr>
      <w:pStyle w:val="Piedepgina"/>
    </w:pPr>
    <w:r w:rsidRPr="00CD44F3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005F7E89" wp14:editId="6A860FA1">
          <wp:simplePos x="0" y="0"/>
          <wp:positionH relativeFrom="margin">
            <wp:posOffset>-1043716</wp:posOffset>
          </wp:positionH>
          <wp:positionV relativeFrom="paragraph">
            <wp:posOffset>-513528</wp:posOffset>
          </wp:positionV>
          <wp:extent cx="7691755" cy="1306633"/>
          <wp:effectExtent l="0" t="0" r="0" b="1905"/>
          <wp:wrapNone/>
          <wp:docPr id="27" name="Imagen 27" descr="C:\Users\10\Desktop\GOBERNACION\Imagen Corporativa Gobernación\COMUNICADO DE PRENSA_Mesa de trabaj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10\Desktop\GOBERNACION\Imagen Corporativa Gobernación\COMUNICADO DE PRENSA_Mesa de trabajo 1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873"/>
                  <a:stretch/>
                </pic:blipFill>
                <pic:spPr bwMode="auto">
                  <a:xfrm>
                    <a:off x="0" y="0"/>
                    <a:ext cx="7691755" cy="13066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D04C1A" w14:textId="77777777" w:rsidR="002203CE" w:rsidRDefault="002203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26A7" w14:textId="3B987E90" w:rsidR="009C3E12" w:rsidRDefault="009C3E12">
    <w:pPr>
      <w:pStyle w:val="Piedepgina"/>
    </w:pPr>
    <w:r w:rsidRPr="00CD44F3">
      <w:rPr>
        <w:noProof/>
        <w:lang w:eastAsia="es-CO"/>
      </w:rPr>
      <w:drawing>
        <wp:anchor distT="0" distB="0" distL="114300" distR="114300" simplePos="0" relativeHeight="251664384" behindDoc="1" locked="0" layoutInCell="1" allowOverlap="1" wp14:anchorId="643C380C" wp14:editId="79756676">
          <wp:simplePos x="0" y="0"/>
          <wp:positionH relativeFrom="margin">
            <wp:posOffset>-913267</wp:posOffset>
          </wp:positionH>
          <wp:positionV relativeFrom="paragraph">
            <wp:posOffset>-693683</wp:posOffset>
          </wp:positionV>
          <wp:extent cx="7691755" cy="1306633"/>
          <wp:effectExtent l="0" t="0" r="0" b="1905"/>
          <wp:wrapNone/>
          <wp:docPr id="7" name="Imagen 7" descr="C:\Users\10\Desktop\GOBERNACION\Imagen Corporativa Gobernación\COMUNICADO DE PRENSA_Mesa de trabaj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10\Desktop\GOBERNACION\Imagen Corporativa Gobernación\COMUNICADO DE PRENSA_Mesa de trabajo 1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873"/>
                  <a:stretch/>
                </pic:blipFill>
                <pic:spPr bwMode="auto">
                  <a:xfrm>
                    <a:off x="0" y="0"/>
                    <a:ext cx="7691755" cy="13066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E8E3C" w14:textId="77777777" w:rsidR="007219F9" w:rsidRDefault="007219F9" w:rsidP="002203CE">
      <w:r>
        <w:separator/>
      </w:r>
    </w:p>
  </w:footnote>
  <w:footnote w:type="continuationSeparator" w:id="0">
    <w:p w14:paraId="2D2ABDF7" w14:textId="77777777" w:rsidR="007219F9" w:rsidRDefault="007219F9" w:rsidP="00220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CC22" w14:textId="77777777" w:rsidR="002203CE" w:rsidRDefault="004B188F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473D7AB" wp14:editId="4B25B361">
          <wp:simplePos x="0" y="0"/>
          <wp:positionH relativeFrom="column">
            <wp:posOffset>-1080135</wp:posOffset>
          </wp:positionH>
          <wp:positionV relativeFrom="paragraph">
            <wp:posOffset>-443901</wp:posOffset>
          </wp:positionV>
          <wp:extent cx="7848495" cy="1333837"/>
          <wp:effectExtent l="0" t="0" r="63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495" cy="1333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31F71D" w14:textId="77777777" w:rsidR="002203CE" w:rsidRDefault="002203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B4E5E" w14:textId="3B432858" w:rsidR="009C3E12" w:rsidRDefault="009C3E12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A6F8778" wp14:editId="056CE959">
          <wp:simplePos x="0" y="0"/>
          <wp:positionH relativeFrom="column">
            <wp:posOffset>-1072056</wp:posOffset>
          </wp:positionH>
          <wp:positionV relativeFrom="paragraph">
            <wp:posOffset>-442070</wp:posOffset>
          </wp:positionV>
          <wp:extent cx="7848495" cy="1333837"/>
          <wp:effectExtent l="0" t="0" r="63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495" cy="1333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8B9"/>
    <w:multiLevelType w:val="hybridMultilevel"/>
    <w:tmpl w:val="9EAA80DA"/>
    <w:lvl w:ilvl="0" w:tplc="0EBA76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2300B"/>
    <w:multiLevelType w:val="hybridMultilevel"/>
    <w:tmpl w:val="A73898B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B049F"/>
    <w:multiLevelType w:val="hybridMultilevel"/>
    <w:tmpl w:val="981A9B20"/>
    <w:lvl w:ilvl="0" w:tplc="AADE8A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74DFA"/>
    <w:multiLevelType w:val="hybridMultilevel"/>
    <w:tmpl w:val="E52A36F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0727A"/>
    <w:multiLevelType w:val="hybridMultilevel"/>
    <w:tmpl w:val="B9D258B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013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5007953">
    <w:abstractNumId w:val="1"/>
  </w:num>
  <w:num w:numId="3" w16cid:durableId="510532272">
    <w:abstractNumId w:val="0"/>
  </w:num>
  <w:num w:numId="4" w16cid:durableId="454061652">
    <w:abstractNumId w:val="4"/>
  </w:num>
  <w:num w:numId="5" w16cid:durableId="1839732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CC"/>
    <w:rsid w:val="00012D9A"/>
    <w:rsid w:val="00034CE3"/>
    <w:rsid w:val="000368CB"/>
    <w:rsid w:val="000377EB"/>
    <w:rsid w:val="000502EB"/>
    <w:rsid w:val="00071179"/>
    <w:rsid w:val="00085A36"/>
    <w:rsid w:val="000862AA"/>
    <w:rsid w:val="000965A2"/>
    <w:rsid w:val="00096C8E"/>
    <w:rsid w:val="000B7BB0"/>
    <w:rsid w:val="000C0FEB"/>
    <w:rsid w:val="000D076F"/>
    <w:rsid w:val="000E268B"/>
    <w:rsid w:val="000E3C9A"/>
    <w:rsid w:val="00112E19"/>
    <w:rsid w:val="00115475"/>
    <w:rsid w:val="001232FB"/>
    <w:rsid w:val="001246D1"/>
    <w:rsid w:val="001313B8"/>
    <w:rsid w:val="00161128"/>
    <w:rsid w:val="00161312"/>
    <w:rsid w:val="0017163B"/>
    <w:rsid w:val="001863AA"/>
    <w:rsid w:val="00196068"/>
    <w:rsid w:val="00196880"/>
    <w:rsid w:val="001A2410"/>
    <w:rsid w:val="001B0663"/>
    <w:rsid w:val="001B1659"/>
    <w:rsid w:val="001C1BF2"/>
    <w:rsid w:val="001C1EDA"/>
    <w:rsid w:val="001F1422"/>
    <w:rsid w:val="001F4C00"/>
    <w:rsid w:val="001F4CDC"/>
    <w:rsid w:val="001F6047"/>
    <w:rsid w:val="002203CE"/>
    <w:rsid w:val="00220E5A"/>
    <w:rsid w:val="00221CE3"/>
    <w:rsid w:val="0024450A"/>
    <w:rsid w:val="00267C75"/>
    <w:rsid w:val="00282C56"/>
    <w:rsid w:val="002967A5"/>
    <w:rsid w:val="002B5DF0"/>
    <w:rsid w:val="002D7511"/>
    <w:rsid w:val="002D7B0C"/>
    <w:rsid w:val="002F444B"/>
    <w:rsid w:val="002F7FE3"/>
    <w:rsid w:val="00301EB2"/>
    <w:rsid w:val="00322D89"/>
    <w:rsid w:val="00326FC2"/>
    <w:rsid w:val="00336F45"/>
    <w:rsid w:val="00363650"/>
    <w:rsid w:val="00367B2A"/>
    <w:rsid w:val="003810FB"/>
    <w:rsid w:val="00390CF6"/>
    <w:rsid w:val="0039460F"/>
    <w:rsid w:val="00395E04"/>
    <w:rsid w:val="003A6781"/>
    <w:rsid w:val="003E3186"/>
    <w:rsid w:val="003F2A63"/>
    <w:rsid w:val="004118C8"/>
    <w:rsid w:val="00415CA0"/>
    <w:rsid w:val="00417416"/>
    <w:rsid w:val="00425857"/>
    <w:rsid w:val="00436938"/>
    <w:rsid w:val="00440F1E"/>
    <w:rsid w:val="00445A17"/>
    <w:rsid w:val="00463C62"/>
    <w:rsid w:val="00465E9D"/>
    <w:rsid w:val="00477DC4"/>
    <w:rsid w:val="00486DF0"/>
    <w:rsid w:val="004A485E"/>
    <w:rsid w:val="004A644D"/>
    <w:rsid w:val="004B188F"/>
    <w:rsid w:val="004D20DA"/>
    <w:rsid w:val="004F3B69"/>
    <w:rsid w:val="00501376"/>
    <w:rsid w:val="0050471F"/>
    <w:rsid w:val="005065E5"/>
    <w:rsid w:val="0052186A"/>
    <w:rsid w:val="00536192"/>
    <w:rsid w:val="00570AA7"/>
    <w:rsid w:val="005758FD"/>
    <w:rsid w:val="005A5F72"/>
    <w:rsid w:val="005D3DBD"/>
    <w:rsid w:val="005D65CD"/>
    <w:rsid w:val="00620714"/>
    <w:rsid w:val="00626718"/>
    <w:rsid w:val="00631A37"/>
    <w:rsid w:val="00683ABA"/>
    <w:rsid w:val="006858E8"/>
    <w:rsid w:val="006933B6"/>
    <w:rsid w:val="006B11A4"/>
    <w:rsid w:val="006B216E"/>
    <w:rsid w:val="006C41C2"/>
    <w:rsid w:val="006C46DE"/>
    <w:rsid w:val="006C7D94"/>
    <w:rsid w:val="006D2F9D"/>
    <w:rsid w:val="006E26CE"/>
    <w:rsid w:val="006E67BD"/>
    <w:rsid w:val="007036BC"/>
    <w:rsid w:val="0070762F"/>
    <w:rsid w:val="007219F9"/>
    <w:rsid w:val="00745AC2"/>
    <w:rsid w:val="00751C73"/>
    <w:rsid w:val="007806FC"/>
    <w:rsid w:val="00785754"/>
    <w:rsid w:val="0079519C"/>
    <w:rsid w:val="00796EE3"/>
    <w:rsid w:val="007B4EE3"/>
    <w:rsid w:val="007C0CE9"/>
    <w:rsid w:val="007C2EEC"/>
    <w:rsid w:val="007F5831"/>
    <w:rsid w:val="008031B8"/>
    <w:rsid w:val="00807880"/>
    <w:rsid w:val="00816065"/>
    <w:rsid w:val="00822F37"/>
    <w:rsid w:val="00850038"/>
    <w:rsid w:val="0085381A"/>
    <w:rsid w:val="00865D74"/>
    <w:rsid w:val="00884D3E"/>
    <w:rsid w:val="008C0107"/>
    <w:rsid w:val="008C1036"/>
    <w:rsid w:val="008C60D8"/>
    <w:rsid w:val="008D48FE"/>
    <w:rsid w:val="008D4B8B"/>
    <w:rsid w:val="008F205B"/>
    <w:rsid w:val="009034E1"/>
    <w:rsid w:val="00914143"/>
    <w:rsid w:val="00925DA2"/>
    <w:rsid w:val="009331A5"/>
    <w:rsid w:val="00956CCB"/>
    <w:rsid w:val="009612F7"/>
    <w:rsid w:val="00971DD2"/>
    <w:rsid w:val="0098155A"/>
    <w:rsid w:val="0099742C"/>
    <w:rsid w:val="009B655F"/>
    <w:rsid w:val="009B6773"/>
    <w:rsid w:val="009C3E12"/>
    <w:rsid w:val="009C4408"/>
    <w:rsid w:val="009D29B8"/>
    <w:rsid w:val="009D2E8D"/>
    <w:rsid w:val="009F1403"/>
    <w:rsid w:val="00A008E5"/>
    <w:rsid w:val="00A05F67"/>
    <w:rsid w:val="00A22A2E"/>
    <w:rsid w:val="00A247E2"/>
    <w:rsid w:val="00A635E5"/>
    <w:rsid w:val="00A645A9"/>
    <w:rsid w:val="00A732E8"/>
    <w:rsid w:val="00A816C4"/>
    <w:rsid w:val="00A8235B"/>
    <w:rsid w:val="00A829C5"/>
    <w:rsid w:val="00A94878"/>
    <w:rsid w:val="00AA55DC"/>
    <w:rsid w:val="00AA612A"/>
    <w:rsid w:val="00AC0251"/>
    <w:rsid w:val="00AC03D9"/>
    <w:rsid w:val="00AC25CC"/>
    <w:rsid w:val="00AC3F6A"/>
    <w:rsid w:val="00AE14EB"/>
    <w:rsid w:val="00AE56D6"/>
    <w:rsid w:val="00B02549"/>
    <w:rsid w:val="00B07EB1"/>
    <w:rsid w:val="00B250DD"/>
    <w:rsid w:val="00B25BC2"/>
    <w:rsid w:val="00B26C88"/>
    <w:rsid w:val="00B3640B"/>
    <w:rsid w:val="00B36FAC"/>
    <w:rsid w:val="00B403E5"/>
    <w:rsid w:val="00B44612"/>
    <w:rsid w:val="00B454CC"/>
    <w:rsid w:val="00B50755"/>
    <w:rsid w:val="00B5123D"/>
    <w:rsid w:val="00B87B94"/>
    <w:rsid w:val="00B92889"/>
    <w:rsid w:val="00BD2AF7"/>
    <w:rsid w:val="00BE1AB7"/>
    <w:rsid w:val="00BF2CDA"/>
    <w:rsid w:val="00C2780E"/>
    <w:rsid w:val="00C3479E"/>
    <w:rsid w:val="00C4229C"/>
    <w:rsid w:val="00C7061F"/>
    <w:rsid w:val="00C807D0"/>
    <w:rsid w:val="00C841A6"/>
    <w:rsid w:val="00C96861"/>
    <w:rsid w:val="00CB0731"/>
    <w:rsid w:val="00CB1FFB"/>
    <w:rsid w:val="00CC0804"/>
    <w:rsid w:val="00CC4D2A"/>
    <w:rsid w:val="00D02386"/>
    <w:rsid w:val="00D27881"/>
    <w:rsid w:val="00D46210"/>
    <w:rsid w:val="00D52697"/>
    <w:rsid w:val="00D53BC7"/>
    <w:rsid w:val="00D55E2D"/>
    <w:rsid w:val="00D607BC"/>
    <w:rsid w:val="00D815F3"/>
    <w:rsid w:val="00D86A9C"/>
    <w:rsid w:val="00D938C1"/>
    <w:rsid w:val="00DA5072"/>
    <w:rsid w:val="00DC5327"/>
    <w:rsid w:val="00DE0010"/>
    <w:rsid w:val="00DF67C6"/>
    <w:rsid w:val="00E017B3"/>
    <w:rsid w:val="00E04913"/>
    <w:rsid w:val="00E06FBF"/>
    <w:rsid w:val="00E13556"/>
    <w:rsid w:val="00E23DF1"/>
    <w:rsid w:val="00E249E1"/>
    <w:rsid w:val="00E26805"/>
    <w:rsid w:val="00E67F36"/>
    <w:rsid w:val="00E77EE9"/>
    <w:rsid w:val="00E877D2"/>
    <w:rsid w:val="00E913A8"/>
    <w:rsid w:val="00E93B0C"/>
    <w:rsid w:val="00EB0931"/>
    <w:rsid w:val="00EC0F8A"/>
    <w:rsid w:val="00ED4717"/>
    <w:rsid w:val="00EE065F"/>
    <w:rsid w:val="00F30DFA"/>
    <w:rsid w:val="00F358C7"/>
    <w:rsid w:val="00F57B57"/>
    <w:rsid w:val="00F6072A"/>
    <w:rsid w:val="00F64019"/>
    <w:rsid w:val="00F830D0"/>
    <w:rsid w:val="00F911F3"/>
    <w:rsid w:val="00FA1883"/>
    <w:rsid w:val="00FA2B1A"/>
    <w:rsid w:val="00FD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783BB"/>
  <w15:docId w15:val="{C6A397A9-A4BB-4007-B18D-9C165D8E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2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32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D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96C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1C7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913A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03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03CE"/>
  </w:style>
  <w:style w:type="paragraph" w:styleId="Piedepgina">
    <w:name w:val="footer"/>
    <w:basedOn w:val="Normal"/>
    <w:link w:val="PiedepginaCar"/>
    <w:uiPriority w:val="99"/>
    <w:unhideWhenUsed/>
    <w:rsid w:val="002203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3CE"/>
  </w:style>
  <w:style w:type="table" w:styleId="Tablaconcuadrcula">
    <w:name w:val="Table Grid"/>
    <w:basedOn w:val="Tablanormal"/>
    <w:uiPriority w:val="59"/>
    <w:rsid w:val="00477DC4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AC25CC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A73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1">
    <w:name w:val="Estilo1"/>
    <w:basedOn w:val="Ttulo1"/>
    <w:link w:val="Estilo1Car"/>
    <w:qFormat/>
    <w:rsid w:val="00A732E8"/>
    <w:rPr>
      <w:color w:val="ED7D31" w:themeColor="accent2"/>
    </w:rPr>
  </w:style>
  <w:style w:type="character" w:customStyle="1" w:styleId="Ttulo2Car">
    <w:name w:val="Título 2 Car"/>
    <w:basedOn w:val="Fuentedeprrafopredeter"/>
    <w:link w:val="Ttulo2"/>
    <w:uiPriority w:val="9"/>
    <w:rsid w:val="00A73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stilo1Car">
    <w:name w:val="Estilo1 Car"/>
    <w:basedOn w:val="Ttulo1Car"/>
    <w:link w:val="Estilo1"/>
    <w:rsid w:val="00A732E8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732E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Estilo2">
    <w:name w:val="Estilo2"/>
    <w:basedOn w:val="Ttulo2"/>
    <w:link w:val="Estilo2Car"/>
    <w:autoRedefine/>
    <w:qFormat/>
    <w:rsid w:val="00A732E8"/>
    <w:rPr>
      <w:color w:val="ED7D31" w:themeColor="accent2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rsid w:val="00CC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stilo2Car">
    <w:name w:val="Estilo2 Car"/>
    <w:basedOn w:val="Ttulo2Car"/>
    <w:link w:val="Estilo2"/>
    <w:rsid w:val="00A732E8"/>
    <w:rPr>
      <w:rFonts w:asciiTheme="majorHAnsi" w:eastAsiaTheme="majorEastAsia" w:hAnsiTheme="majorHAnsi" w:cstheme="majorBidi"/>
      <w:color w:val="ED7D31" w:themeColor="accent2"/>
      <w:sz w:val="26"/>
      <w:szCs w:val="26"/>
      <w:lang w:val="es-419"/>
    </w:rPr>
  </w:style>
  <w:style w:type="paragraph" w:styleId="Sinespaciado">
    <w:name w:val="No Spacing"/>
    <w:link w:val="SinespaciadoCar"/>
    <w:uiPriority w:val="1"/>
    <w:qFormat/>
    <w:rsid w:val="00E23DF1"/>
    <w:rPr>
      <w:rFonts w:eastAsiaTheme="minorEastAsia"/>
      <w:sz w:val="22"/>
      <w:szCs w:val="22"/>
      <w:lang w:val="es-419"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3DF1"/>
    <w:rPr>
      <w:rFonts w:eastAsiaTheme="minorEastAsia"/>
      <w:sz w:val="22"/>
      <w:szCs w:val="22"/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956C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6CC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56CCB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956CCB"/>
    <w:pPr>
      <w:spacing w:after="100"/>
      <w:ind w:left="720"/>
    </w:pPr>
  </w:style>
  <w:style w:type="character" w:styleId="Hipervnculo">
    <w:name w:val="Hyperlink"/>
    <w:basedOn w:val="Fuentedeprrafopredeter"/>
    <w:uiPriority w:val="99"/>
    <w:unhideWhenUsed/>
    <w:rsid w:val="00956CCB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DA507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9034E1"/>
  </w:style>
  <w:style w:type="numbering" w:customStyle="1" w:styleId="Sinlista1">
    <w:name w:val="Sin lista1"/>
    <w:next w:val="Sinlista"/>
    <w:uiPriority w:val="99"/>
    <w:semiHidden/>
    <w:unhideWhenUsed/>
    <w:rsid w:val="00B26C88"/>
  </w:style>
  <w:style w:type="paragraph" w:customStyle="1" w:styleId="Default">
    <w:name w:val="Default"/>
    <w:rsid w:val="00B26C88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B26C8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26C88"/>
    <w:rPr>
      <w:sz w:val="22"/>
      <w:szCs w:val="22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096C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751C7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65E9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65E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65E9D"/>
    <w:rPr>
      <w:vertAlign w:val="superscript"/>
    </w:rPr>
  </w:style>
  <w:style w:type="character" w:customStyle="1" w:styleId="Ttulo7Car">
    <w:name w:val="Título 7 Car"/>
    <w:basedOn w:val="Fuentedeprrafopredeter"/>
    <w:link w:val="Ttulo7"/>
    <w:uiPriority w:val="9"/>
    <w:rsid w:val="00E913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DC5">
    <w:name w:val="toc 5"/>
    <w:basedOn w:val="Normal"/>
    <w:next w:val="Normal"/>
    <w:autoRedefine/>
    <w:uiPriority w:val="39"/>
    <w:unhideWhenUsed/>
    <w:rsid w:val="00E67F36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E67F36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E67F36"/>
    <w:pPr>
      <w:spacing w:after="100"/>
      <w:ind w:left="1440"/>
    </w:pPr>
  </w:style>
  <w:style w:type="table" w:styleId="Tablanormal4">
    <w:name w:val="Plain Table 4"/>
    <w:basedOn w:val="Tablanormal"/>
    <w:uiPriority w:val="44"/>
    <w:rsid w:val="001B16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440F1E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DE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\Documents\Plantillas%20personalizadas%20de%20Office\Gobernaci&#243;n_Magdalena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Ado99</b:Tag>
    <b:SourceType>Book</b:SourceType>
    <b:Guid>{DE94B5BD-0A0D-44CF-9C78-F1C240E4B958}</b:Guid>
    <b:Author>
      <b:Author>
        <b:NameList>
          <b:Person>
            <b:Last>Garzón</b:Last>
            <b:First>Adonay</b:First>
            <b:Middle>Moreno</b:Middle>
          </b:Person>
        </b:NameList>
      </b:Author>
    </b:Author>
    <b:Title>Aprender a investigar</b:Title>
    <b:Year>1999</b:Year>
    <b:City>Bogotá</b:City>
    <b:Publisher>ARFO EDITORES LTDA</b:Publisher>
    <b:RefOrder>3</b:RefOrder>
  </b:Source>
  <b:Source>
    <b:Tag>Uni11</b:Tag>
    <b:SourceType>Book</b:SourceType>
    <b:Guid>{95984491-4323-4838-93E6-DF58FB0E1051}</b:Guid>
    <b:Author>
      <b:Author>
        <b:NameList>
          <b:Person>
            <b:Last>Unidas.</b:Last>
            <b:First>Asamblea</b:First>
            <b:Middle>General de las Naciones</b:Middle>
          </b:Person>
        </b:NameList>
      </b:Author>
    </b:Author>
    <b:Title>DECENIO DE ACCIÓN PARA LA SEGURIDAD VIAL (2011-2020)</b:Title>
    <b:Year>2011</b:Year>
    <b:City>Génova</b:City>
    <b:Publisher>Organización de las Naciones Unidas</b:Publisher>
    <b:RefOrder>4</b:RefOrder>
  </b:Source>
  <b:Source>
    <b:Tag>DAN18</b:Tag>
    <b:SourceType>Report</b:SourceType>
    <b:Guid>{E7E9803C-C3EC-44A6-8EAD-595484A04079}</b:Guid>
    <b:Title>Censo Poblacional. Proyección 2022</b:Title>
    <b:Year>2018</b:Year>
    <b:Author>
      <b:Author>
        <b:NameList>
          <b:Person>
            <b:Last>DANE</b:Last>
          </b:Person>
        </b:NameList>
      </b:Author>
    </b:Author>
    <b:RefOrder>1</b:RefOrder>
  </b:Source>
  <b:Source>
    <b:Tag>CON91</b:Tag>
    <b:SourceType>Report</b:SourceType>
    <b:Guid>{78E6FF3F-CF6D-403B-B90E-AC9B9B51883A}</b:Guid>
    <b:Title>CONSTITUCION POLITICA DE COLOMBIA</b:Title>
    <b:Year>1991</b:Year>
    <b:RefOrder>6</b:RefOrder>
  </b:Source>
  <b:Source>
    <b:Tag>PLA21</b:Tag>
    <b:SourceType>Report</b:SourceType>
    <b:Guid>{FBBF8E57-0DC8-4355-A29B-2CFCFB5D0882}</b:Guid>
    <b:Title>PLAN DE DESARROLLO MAGDALENA RENACE 2021 2023</b:Title>
    <b:RefOrder>2</b:RefOrder>
  </b:Source>
  <b:Source>
    <b:Tag>Min15</b:Tag>
    <b:SourceType>Report</b:SourceType>
    <b:Guid>{001DFCFD-C6A1-4F87-B7BA-0EB4CB12FC3A}</b:Guid>
    <b:Author>
      <b:Author>
        <b:Corporate>Ministerio de Transporte</b:Corporate>
      </b:Author>
    </b:Author>
    <b:Title>Guia metodologíca para la elaboración de Planes de Seguridad Vial Distritales, Municipales y Departamentales</b:Title>
    <b:Year>2015</b:Year>
    <b:City>Bogotá</b:City>
    <b:RefOrder>5</b:RefOrder>
  </b:Source>
</b:Sources>
</file>

<file path=customXml/itemProps1.xml><?xml version="1.0" encoding="utf-8"?>
<ds:datastoreItem xmlns:ds="http://schemas.openxmlformats.org/officeDocument/2006/customXml" ds:itemID="{22B80038-FDD7-4035-BB71-5776910A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C:\Users\Wil\Documents\Plantillas personalizadas de Office\Gobernación_Magdalena.dotm</Template>
  <TotalTime>45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PARA LA PARTICIPACION CIUDADANA, SEGUIMIENTO A PLANES, VEEDURÍA Y MESAS DE TRABAJO COMUNITARIAS EN SEGURIDAD VIAL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PARA LA PARTICIPACION CIUDADANA, SEGUIMIENTO A PLANES, VEEDURÍA Y MESAS DE TRABAJO COMUNITARIAS EN SEGURIDAD VIAL</dc:title>
  <dc:subject/>
  <dc:creator>Wil</dc:creator>
  <cp:keywords/>
  <dc:description/>
  <cp:lastModifiedBy>ANDREA MARCELA GRANADOS ROMERO</cp:lastModifiedBy>
  <cp:revision>12</cp:revision>
  <dcterms:created xsi:type="dcterms:W3CDTF">2022-03-29T23:21:00Z</dcterms:created>
  <dcterms:modified xsi:type="dcterms:W3CDTF">2022-03-30T00:48:00Z</dcterms:modified>
</cp:coreProperties>
</file>